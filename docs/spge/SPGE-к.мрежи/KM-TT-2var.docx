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731" w:rsidRPr="00D9258F" w:rsidRDefault="00226731" w:rsidP="00602CBE">
      <w:pPr>
        <w:jc w:val="center"/>
        <w:rPr>
          <w:lang w:val="bg-BG"/>
        </w:rPr>
      </w:pPr>
      <w:r w:rsidRPr="007B5E63">
        <w:rPr>
          <w:lang w:val="ru-RU"/>
        </w:rPr>
        <w:t>Специалност "</w:t>
      </w:r>
      <w:r>
        <w:rPr>
          <w:lang w:val="bg-BG"/>
        </w:rPr>
        <w:t>СП</w:t>
      </w:r>
      <w:r w:rsidRPr="007B5E63">
        <w:rPr>
          <w:lang w:val="ru-RU"/>
        </w:rPr>
        <w:t>"</w:t>
      </w:r>
    </w:p>
    <w:p w:rsidR="00226731" w:rsidRPr="007B5E63" w:rsidRDefault="00226731" w:rsidP="00602CBE">
      <w:pPr>
        <w:jc w:val="center"/>
        <w:rPr>
          <w:lang w:val="ru-RU"/>
        </w:rPr>
      </w:pPr>
      <w:r w:rsidRPr="00D9258F">
        <w:rPr>
          <w:lang w:val="bg-BG"/>
        </w:rPr>
        <w:t>М</w:t>
      </w:r>
      <w:r w:rsidRPr="007B5E63">
        <w:rPr>
          <w:lang w:val="ru-RU"/>
        </w:rPr>
        <w:t xml:space="preserve">одул </w:t>
      </w:r>
      <w:r w:rsidRPr="00D9258F">
        <w:rPr>
          <w:lang w:val="bg-BG"/>
        </w:rPr>
        <w:t>„</w:t>
      </w:r>
      <w:r>
        <w:rPr>
          <w:lang w:val="bg-BG"/>
        </w:rPr>
        <w:t>Компютърни мрежи</w:t>
      </w:r>
      <w:r w:rsidRPr="00D9258F">
        <w:rPr>
          <w:lang w:val="bg-BG"/>
        </w:rPr>
        <w:t>” 1</w:t>
      </w:r>
      <w:r>
        <w:rPr>
          <w:lang w:val="bg-BG"/>
        </w:rPr>
        <w:t xml:space="preserve">2 </w:t>
      </w:r>
      <w:r w:rsidRPr="00D9258F">
        <w:rPr>
          <w:lang w:val="bg-BG"/>
        </w:rPr>
        <w:t>клас 201</w:t>
      </w:r>
      <w:r w:rsidRPr="007B5E63">
        <w:rPr>
          <w:lang w:val="ru-RU"/>
        </w:rPr>
        <w:t>2</w:t>
      </w:r>
      <w:r w:rsidRPr="00D9258F">
        <w:rPr>
          <w:lang w:val="bg-BG"/>
        </w:rPr>
        <w:t>/201</w:t>
      </w:r>
      <w:r w:rsidRPr="007B5E63">
        <w:rPr>
          <w:lang w:val="ru-RU"/>
        </w:rPr>
        <w:t>3</w:t>
      </w:r>
      <w:r w:rsidRPr="00D9258F">
        <w:rPr>
          <w:lang w:val="bg-BG"/>
        </w:rPr>
        <w:t xml:space="preserve"> учебна година</w:t>
      </w:r>
    </w:p>
    <w:p w:rsidR="00226731" w:rsidRPr="007B5E63" w:rsidRDefault="00226731" w:rsidP="00602CBE">
      <w:pPr>
        <w:jc w:val="center"/>
        <w:rPr>
          <w:lang w:val="ru-RU"/>
        </w:rPr>
      </w:pPr>
      <w:r>
        <w:rPr>
          <w:lang w:val="bg-BG"/>
        </w:rPr>
        <w:t>Теоретичен</w:t>
      </w:r>
      <w:r w:rsidRPr="00D9258F">
        <w:rPr>
          <w:lang w:val="bg-BG"/>
        </w:rPr>
        <w:t xml:space="preserve"> тест </w:t>
      </w:r>
      <w:r>
        <w:rPr>
          <w:lang w:val="bg-BG"/>
        </w:rPr>
        <w:t>1</w:t>
      </w:r>
      <w:r w:rsidRPr="007B5E63">
        <w:rPr>
          <w:lang w:val="ru-RU"/>
        </w:rPr>
        <w:t xml:space="preserve"> (30%)</w:t>
      </w:r>
      <w:r w:rsidRPr="00D9258F">
        <w:rPr>
          <w:lang w:val="bg-BG"/>
        </w:rPr>
        <w:t xml:space="preserve"> </w:t>
      </w:r>
      <w:r>
        <w:rPr>
          <w:lang w:val="bg-BG"/>
        </w:rPr>
        <w:t>Вариант 2</w:t>
      </w:r>
      <w:r w:rsidRPr="00D9258F">
        <w:rPr>
          <w:lang w:val="bg-BG"/>
        </w:rPr>
        <w:t xml:space="preserve"> - Продължителност </w:t>
      </w:r>
      <w:r>
        <w:rPr>
          <w:lang w:val="bg-BG"/>
        </w:rPr>
        <w:t>1 учебе</w:t>
      </w:r>
      <w:r w:rsidRPr="00D9258F">
        <w:rPr>
          <w:lang w:val="bg-BG"/>
        </w:rPr>
        <w:t>н час</w:t>
      </w:r>
    </w:p>
    <w:p w:rsidR="00226731" w:rsidRPr="007B5E63" w:rsidRDefault="00226731" w:rsidP="00602CBE">
      <w:pPr>
        <w:spacing w:line="240" w:lineRule="auto"/>
        <w:jc w:val="center"/>
        <w:rPr>
          <w:lang w:val="ru-RU"/>
        </w:rPr>
      </w:pPr>
    </w:p>
    <w:p w:rsidR="00226731" w:rsidRPr="007B5E63" w:rsidRDefault="00226731" w:rsidP="00602CBE">
      <w:pPr>
        <w:spacing w:after="0" w:line="240" w:lineRule="auto"/>
        <w:jc w:val="center"/>
        <w:rPr>
          <w:lang w:val="ru-RU"/>
        </w:rPr>
      </w:pPr>
      <w:r w:rsidRPr="007B5E63">
        <w:rPr>
          <w:lang w:val="ru-RU"/>
        </w:rPr>
        <w:t>Съгласувал:..........................</w:t>
      </w:r>
      <w:r w:rsidRPr="007B5E63">
        <w:rPr>
          <w:lang w:val="ru-RU"/>
        </w:rPr>
        <w:tab/>
      </w:r>
      <w:r w:rsidRPr="00D9258F">
        <w:rPr>
          <w:lang w:val="bg-BG"/>
        </w:rPr>
        <w:tab/>
      </w:r>
      <w:r w:rsidRPr="00D9258F">
        <w:rPr>
          <w:lang w:val="bg-BG"/>
        </w:rPr>
        <w:tab/>
      </w:r>
      <w:r w:rsidRPr="007B5E63">
        <w:rPr>
          <w:lang w:val="ru-RU"/>
        </w:rPr>
        <w:t>Утвърдил Директор:.........................</w:t>
      </w:r>
    </w:p>
    <w:p w:rsidR="00226731" w:rsidRDefault="00226731" w:rsidP="00602CBE">
      <w:pPr>
        <w:spacing w:after="0" w:line="240" w:lineRule="auto"/>
        <w:ind w:left="2160" w:firstLine="720"/>
        <w:rPr>
          <w:lang w:val="bg-BG"/>
        </w:rPr>
      </w:pPr>
      <w:r w:rsidRPr="007B5E63">
        <w:rPr>
          <w:lang w:val="ru-RU"/>
        </w:rPr>
        <w:t>/</w:t>
      </w:r>
      <w:r>
        <w:rPr>
          <w:lang w:val="bg-BG"/>
        </w:rPr>
        <w:t>инж. Л. Димитрова</w:t>
      </w:r>
      <w:r w:rsidRPr="007B5E63">
        <w:rPr>
          <w:lang w:val="ru-RU"/>
        </w:rPr>
        <w:t>/</w:t>
      </w:r>
      <w:r w:rsidRPr="007B5E63">
        <w:rPr>
          <w:lang w:val="ru-RU"/>
        </w:rPr>
        <w:tab/>
      </w:r>
      <w:r w:rsidRPr="00D9258F">
        <w:rPr>
          <w:lang w:val="bg-BG"/>
        </w:rPr>
        <w:tab/>
      </w:r>
      <w:r w:rsidRPr="00D9258F">
        <w:rPr>
          <w:lang w:val="bg-BG"/>
        </w:rPr>
        <w:tab/>
      </w:r>
      <w:r w:rsidRPr="007B5E63">
        <w:rPr>
          <w:lang w:val="ru-RU"/>
        </w:rPr>
        <w:tab/>
      </w:r>
      <w:r w:rsidRPr="007B5E63">
        <w:rPr>
          <w:lang w:val="ru-RU"/>
        </w:rPr>
        <w:tab/>
        <w:t>/инж. Иглика Неделчева/</w:t>
      </w:r>
    </w:p>
    <w:p w:rsidR="00226731" w:rsidRDefault="00226731" w:rsidP="003C3B0B">
      <w:pPr>
        <w:pStyle w:val="NoSpacing"/>
        <w:rPr>
          <w:b/>
          <w:bCs/>
          <w:lang w:val="bg-BG"/>
        </w:rPr>
      </w:pPr>
    </w:p>
    <w:p w:rsidR="00226731" w:rsidRPr="00F8770E" w:rsidRDefault="00226731" w:rsidP="003C3B0B">
      <w:pPr>
        <w:pStyle w:val="NoSpacing"/>
        <w:rPr>
          <w:lang w:val="bg-BG"/>
        </w:rPr>
      </w:pPr>
      <w:r w:rsidRPr="007B5E63">
        <w:rPr>
          <w:b/>
          <w:bCs/>
          <w:lang w:val="ru-RU"/>
        </w:rPr>
        <w:t>1.</w:t>
      </w:r>
      <w:r w:rsidRPr="007B5E63">
        <w:rPr>
          <w:lang w:val="ru-RU"/>
        </w:rPr>
        <w:t xml:space="preserve"> </w:t>
      </w:r>
      <w:r w:rsidRPr="00F8770E">
        <w:rPr>
          <w:lang w:val="bg-BG"/>
        </w:rPr>
        <w:t>Клон на банка с 1</w:t>
      </w:r>
      <w:r>
        <w:rPr>
          <w:lang w:val="bg-BG"/>
        </w:rPr>
        <w:t>9</w:t>
      </w:r>
      <w:r w:rsidRPr="00F8770E">
        <w:rPr>
          <w:lang w:val="bg-BG"/>
        </w:rPr>
        <w:t xml:space="preserve"> компютъра искат да им изградите мрежа. Изискванията са мрежата да бъде много бърза и надеждна през целия ден, като обикновено има много клиенти късно вечер.</w:t>
      </w:r>
    </w:p>
    <w:p w:rsidR="00226731" w:rsidRPr="00340247" w:rsidRDefault="00226731" w:rsidP="003C3B0B">
      <w:pPr>
        <w:pStyle w:val="NoSpacing"/>
        <w:rPr>
          <w:lang w:val="bg-BG"/>
        </w:rPr>
      </w:pPr>
      <w:r w:rsidRPr="00340247">
        <w:rPr>
          <w:lang w:val="bg-BG"/>
        </w:rPr>
        <w:t>Какви допълнителни въпроси ще зададете на клиента?</w:t>
      </w:r>
    </w:p>
    <w:p w:rsidR="00226731" w:rsidRPr="003D77FC" w:rsidRDefault="00226731" w:rsidP="003D77FC">
      <w:pPr>
        <w:pStyle w:val="ListParagraph"/>
        <w:numPr>
          <w:ilvl w:val="0"/>
          <w:numId w:val="3"/>
        </w:numPr>
        <w:rPr>
          <w:lang w:val="bg-BG"/>
        </w:rPr>
      </w:pPr>
      <w:r w:rsidRPr="00340247">
        <w:rPr>
          <w:lang w:val="bg-BG"/>
        </w:rPr>
        <w:t>Какъв метод на а</w:t>
      </w:r>
      <w:r>
        <w:rPr>
          <w:lang w:val="bg-BG"/>
        </w:rPr>
        <w:t>дминистриране ще предложете? (20</w:t>
      </w:r>
      <w:r w:rsidRPr="00340247">
        <w:rPr>
          <w:lang w:val="bg-BG"/>
        </w:rPr>
        <w:t xml:space="preserve"> т)</w:t>
      </w:r>
    </w:p>
    <w:p w:rsidR="00226731" w:rsidRPr="00340247" w:rsidRDefault="00226731" w:rsidP="008A4790">
      <w:pPr>
        <w:pStyle w:val="ListParagraph"/>
        <w:numPr>
          <w:ilvl w:val="0"/>
          <w:numId w:val="3"/>
        </w:numPr>
        <w:rPr>
          <w:lang w:val="bg-BG"/>
        </w:rPr>
      </w:pPr>
      <w:r w:rsidRPr="00340247">
        <w:rPr>
          <w:lang w:val="bg-BG"/>
        </w:rPr>
        <w:t>Каква мрежова архитектура ще предложите?</w:t>
      </w:r>
      <w:r>
        <w:rPr>
          <w:lang w:val="bg-BG"/>
        </w:rPr>
        <w:t xml:space="preserve"> (20</w:t>
      </w:r>
      <w:r w:rsidRPr="00340247">
        <w:rPr>
          <w:lang w:val="bg-BG"/>
        </w:rPr>
        <w:t xml:space="preserve"> т)</w:t>
      </w:r>
    </w:p>
    <w:p w:rsidR="00226731" w:rsidRPr="007B5E63" w:rsidRDefault="00226731" w:rsidP="003C3B0B">
      <w:pPr>
        <w:pStyle w:val="NoSpacing"/>
        <w:rPr>
          <w:lang w:val="ru-RU"/>
        </w:rPr>
      </w:pPr>
      <w:r w:rsidRPr="007B5E63">
        <w:rPr>
          <w:b/>
          <w:bCs/>
          <w:lang w:val="ru-RU"/>
        </w:rPr>
        <w:t>2.</w:t>
      </w:r>
      <w:r w:rsidRPr="004A0D08">
        <w:rPr>
          <w:lang w:val="bg-BG"/>
        </w:rPr>
        <w:t xml:space="preserve">Докато сте си вкъщи </w:t>
      </w:r>
      <w:r>
        <w:rPr>
          <w:lang w:val="bg-BG"/>
        </w:rPr>
        <w:t>използвате ваш профил в даден сайт (</w:t>
      </w:r>
      <w:r>
        <w:t>Facebook</w:t>
      </w:r>
      <w:r w:rsidRPr="007B5E63">
        <w:rPr>
          <w:lang w:val="ru-RU"/>
        </w:rPr>
        <w:t xml:space="preserve">, </w:t>
      </w:r>
      <w:r>
        <w:t>abv</w:t>
      </w:r>
      <w:r w:rsidRPr="007B5E63">
        <w:rPr>
          <w:lang w:val="ru-RU"/>
        </w:rPr>
        <w:t>.</w:t>
      </w:r>
      <w:r>
        <w:t>bg</w:t>
      </w:r>
      <w:r>
        <w:rPr>
          <w:lang w:val="bg-BG"/>
        </w:rPr>
        <w:t xml:space="preserve"> или друг) - опишете функциите на слоеве 3 и 4</w:t>
      </w:r>
      <w:r w:rsidRPr="007B5E63">
        <w:rPr>
          <w:lang w:val="ru-RU"/>
        </w:rPr>
        <w:t xml:space="preserve"> </w:t>
      </w:r>
      <w:r>
        <w:rPr>
          <w:lang w:val="bg-BG"/>
        </w:rPr>
        <w:t xml:space="preserve">от </w:t>
      </w:r>
      <w:r>
        <w:t>OSI</w:t>
      </w:r>
      <w:r w:rsidRPr="007B5E63">
        <w:rPr>
          <w:lang w:val="ru-RU"/>
        </w:rPr>
        <w:t xml:space="preserve"> </w:t>
      </w:r>
      <w:r>
        <w:rPr>
          <w:lang w:val="bg-BG"/>
        </w:rPr>
        <w:t>модела при получаване и при изпращане на данните</w:t>
      </w:r>
      <w:r w:rsidRPr="007B5E63">
        <w:rPr>
          <w:lang w:val="ru-RU"/>
        </w:rPr>
        <w:t xml:space="preserve"> </w:t>
      </w:r>
      <w:r>
        <w:rPr>
          <w:lang w:val="bg-BG"/>
        </w:rPr>
        <w:t>от вашия компютър към сървъра и обратно. (20</w:t>
      </w:r>
      <w:r w:rsidRPr="00340247">
        <w:rPr>
          <w:lang w:val="bg-BG"/>
        </w:rPr>
        <w:t xml:space="preserve"> т)</w:t>
      </w:r>
    </w:p>
    <w:p w:rsidR="00226731" w:rsidRPr="007B5E63" w:rsidRDefault="00226731" w:rsidP="003C3B0B">
      <w:pPr>
        <w:pStyle w:val="NoSpacing"/>
        <w:rPr>
          <w:lang w:val="ru-RU"/>
        </w:rPr>
      </w:pPr>
      <w:r w:rsidRPr="007B5E63">
        <w:rPr>
          <w:b/>
          <w:bCs/>
          <w:lang w:val="ru-RU"/>
        </w:rPr>
        <w:t>3.</w:t>
      </w:r>
      <w:r w:rsidRPr="007B5E63">
        <w:rPr>
          <w:lang w:val="ru-RU"/>
        </w:rPr>
        <w:t xml:space="preserve"> </w:t>
      </w:r>
      <w:r>
        <w:rPr>
          <w:lang w:val="bg-BG"/>
        </w:rPr>
        <w:t>Опишете с ваши думи функциите на</w:t>
      </w:r>
      <w:r w:rsidRPr="00340247">
        <w:rPr>
          <w:lang w:val="bg-BG"/>
        </w:rPr>
        <w:t xml:space="preserve"> </w:t>
      </w:r>
      <w:r>
        <w:rPr>
          <w:lang w:val="bg-BG"/>
        </w:rPr>
        <w:t xml:space="preserve">слоеве 1 и 2 на </w:t>
      </w:r>
      <w:r>
        <w:t>OSI</w:t>
      </w:r>
      <w:r w:rsidRPr="007B5E63">
        <w:rPr>
          <w:lang w:val="ru-RU"/>
        </w:rPr>
        <w:t xml:space="preserve"> </w:t>
      </w:r>
      <w:r>
        <w:rPr>
          <w:lang w:val="bg-BG"/>
        </w:rPr>
        <w:t>модела</w:t>
      </w:r>
      <w:r w:rsidRPr="00340247">
        <w:rPr>
          <w:lang w:val="bg-BG"/>
        </w:rPr>
        <w:t>.</w:t>
      </w:r>
      <w:r>
        <w:rPr>
          <w:lang w:val="bg-BG"/>
        </w:rPr>
        <w:t xml:space="preserve"> Включете всички характеристики, с какви данни се работи, кои устройства функционират на съответните слоеве? (20</w:t>
      </w:r>
      <w:r w:rsidRPr="00340247">
        <w:rPr>
          <w:lang w:val="bg-BG"/>
        </w:rPr>
        <w:t xml:space="preserve"> т)</w:t>
      </w:r>
    </w:p>
    <w:p w:rsidR="00226731" w:rsidRPr="00340247" w:rsidRDefault="00226731" w:rsidP="003C3B0B">
      <w:pPr>
        <w:pStyle w:val="NoSpacing"/>
        <w:rPr>
          <w:lang w:val="bg-BG"/>
        </w:rPr>
      </w:pPr>
      <w:r w:rsidRPr="007B5E63">
        <w:rPr>
          <w:b/>
          <w:bCs/>
          <w:lang w:val="ru-RU"/>
        </w:rPr>
        <w:t>4</w:t>
      </w:r>
      <w:r w:rsidRPr="00340247">
        <w:rPr>
          <w:b/>
          <w:bCs/>
          <w:lang w:val="bg-BG"/>
        </w:rPr>
        <w:t>.</w:t>
      </w:r>
      <w:r w:rsidRPr="00340247">
        <w:rPr>
          <w:lang w:val="bg-BG"/>
        </w:rPr>
        <w:t xml:space="preserve"> </w:t>
      </w:r>
      <w:r>
        <w:rPr>
          <w:lang w:val="bg-BG"/>
        </w:rPr>
        <w:t>Направете аналогия между всеки един от трите основни вида заплахи за мрежовата сигурност и търговия или туризъм, като включите всички характеристики на съответната заплаха. (трябва да имате поне 3 аналогии, а може и за дадена заплаха да имате повече от една аналогия) (20</w:t>
      </w:r>
      <w:r w:rsidRPr="00340247">
        <w:rPr>
          <w:lang w:val="bg-BG"/>
        </w:rPr>
        <w:t xml:space="preserve"> т)</w:t>
      </w:r>
    </w:p>
    <w:p w:rsidR="00226731" w:rsidRPr="00340247" w:rsidRDefault="00226731">
      <w:pPr>
        <w:rPr>
          <w:u w:val="single"/>
          <w:lang w:val="bg-BG"/>
        </w:rPr>
      </w:pPr>
      <w:r w:rsidRPr="00340247">
        <w:rPr>
          <w:u w:val="single"/>
          <w:lang w:val="bg-BG"/>
        </w:rPr>
        <w:t>Критерии:</w:t>
      </w:r>
    </w:p>
    <w:p w:rsidR="00226731" w:rsidRPr="00340247" w:rsidRDefault="00226731" w:rsidP="008A54B7">
      <w:pPr>
        <w:pStyle w:val="ListParagraph"/>
        <w:numPr>
          <w:ilvl w:val="0"/>
          <w:numId w:val="1"/>
        </w:numPr>
        <w:rPr>
          <w:lang w:val="bg-BG"/>
        </w:rPr>
      </w:pPr>
      <w:r w:rsidRPr="00340247">
        <w:rPr>
          <w:lang w:val="bg-BG"/>
        </w:rPr>
        <w:t>Обвържете отговора си с конкретната ситуация.</w:t>
      </w:r>
      <w:r>
        <w:rPr>
          <w:lang w:val="bg-BG"/>
        </w:rPr>
        <w:t xml:space="preserve"> (30%)</w:t>
      </w:r>
    </w:p>
    <w:p w:rsidR="00226731" w:rsidRPr="00340247" w:rsidRDefault="00226731" w:rsidP="008A54B7">
      <w:pPr>
        <w:pStyle w:val="ListParagraph"/>
        <w:numPr>
          <w:ilvl w:val="0"/>
          <w:numId w:val="1"/>
        </w:numPr>
        <w:rPr>
          <w:lang w:val="bg-BG"/>
        </w:rPr>
      </w:pPr>
      <w:r w:rsidRPr="00340247">
        <w:rPr>
          <w:lang w:val="bg-BG"/>
        </w:rPr>
        <w:t>Изложете възможно най-много от знанията си.</w:t>
      </w:r>
      <w:r>
        <w:rPr>
          <w:lang w:val="bg-BG"/>
        </w:rPr>
        <w:t xml:space="preserve"> (40 %)</w:t>
      </w:r>
    </w:p>
    <w:p w:rsidR="00226731" w:rsidRPr="001F5F26" w:rsidRDefault="00226731" w:rsidP="001F5F26">
      <w:pPr>
        <w:pStyle w:val="ListParagraph"/>
        <w:numPr>
          <w:ilvl w:val="0"/>
          <w:numId w:val="1"/>
        </w:numPr>
        <w:rPr>
          <w:lang w:val="bg-BG"/>
        </w:rPr>
      </w:pPr>
      <w:r w:rsidRPr="00340247">
        <w:rPr>
          <w:lang w:val="bg-BG"/>
        </w:rPr>
        <w:t>Опишете разсъжденията си и обосновете отговора си.</w:t>
      </w:r>
      <w:r>
        <w:rPr>
          <w:lang w:val="bg-BG"/>
        </w:rPr>
        <w:t xml:space="preserve"> (30%)</w:t>
      </w:r>
    </w:p>
    <w:p w:rsidR="00226731" w:rsidRDefault="00226731" w:rsidP="001F5F26">
      <w:pPr>
        <w:rPr>
          <w:i/>
          <w:iCs/>
          <w:lang w:val="bg-BG"/>
        </w:rPr>
      </w:pPr>
    </w:p>
    <w:p w:rsidR="00226731" w:rsidRPr="00E202C4" w:rsidRDefault="00226731" w:rsidP="00602CBE">
      <w:pPr>
        <w:rPr>
          <w:lang w:val="bg-BG"/>
        </w:rPr>
      </w:pPr>
      <w:r w:rsidRPr="00E202C4">
        <w:rPr>
          <w:lang w:val="bg-BG"/>
        </w:rPr>
        <w:t>Общ брой точки = 100 т.</w:t>
      </w:r>
    </w:p>
    <w:p w:rsidR="00226731" w:rsidRPr="007B5E63" w:rsidRDefault="00226731" w:rsidP="00602CBE">
      <w:pPr>
        <w:rPr>
          <w:i/>
          <w:iCs/>
        </w:rPr>
      </w:pPr>
      <w:r w:rsidRPr="000008EB">
        <w:rPr>
          <w:i/>
          <w:iCs/>
          <w:u w:val="single"/>
          <w:lang w:val="bg-BG"/>
        </w:rPr>
        <w:t>Оценка = бр. точки Х 0.06</w:t>
      </w:r>
      <w:r>
        <w:rPr>
          <w:i/>
          <w:iCs/>
          <w:u w:val="single"/>
          <w:lang w:val="bg-BG"/>
        </w:rPr>
        <w:t xml:space="preserve"> </w:t>
      </w:r>
    </w:p>
    <w:p w:rsidR="00226731" w:rsidRPr="001F5F26" w:rsidRDefault="00226731" w:rsidP="001F5F26">
      <w:pPr>
        <w:rPr>
          <w:lang w:val="bg-BG"/>
        </w:rPr>
      </w:pPr>
    </w:p>
    <w:sectPr w:rsidR="00226731" w:rsidRPr="001F5F26" w:rsidSect="00A33DB4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731" w:rsidRDefault="00226731" w:rsidP="00602CBE">
      <w:pPr>
        <w:spacing w:after="0" w:line="240" w:lineRule="auto"/>
      </w:pPr>
      <w:r>
        <w:separator/>
      </w:r>
    </w:p>
  </w:endnote>
  <w:endnote w:type="continuationSeparator" w:id="0">
    <w:p w:rsidR="00226731" w:rsidRDefault="00226731" w:rsidP="0060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atang">
    <w:altName w:val="ўа¬»¬¦¬ў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731" w:rsidRDefault="00226731" w:rsidP="00602CBE">
      <w:pPr>
        <w:spacing w:after="0" w:line="240" w:lineRule="auto"/>
      </w:pPr>
      <w:r>
        <w:separator/>
      </w:r>
    </w:p>
  </w:footnote>
  <w:footnote w:type="continuationSeparator" w:id="0">
    <w:p w:rsidR="00226731" w:rsidRDefault="00226731" w:rsidP="00602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731" w:rsidRPr="007B5E63" w:rsidRDefault="00226731" w:rsidP="00602CBE">
    <w:pPr>
      <w:pStyle w:val="Title"/>
      <w:pBdr>
        <w:bottom w:val="single" w:sz="4" w:space="1" w:color="auto"/>
      </w:pBdr>
      <w:rPr>
        <w:rFonts w:ascii="Calibri" w:hAnsi="Calibri" w:cs="Calibri"/>
        <w:b/>
        <w:bCs/>
        <w:u w:val="none"/>
        <w:lang w:val="ru-RU"/>
      </w:rPr>
    </w:pPr>
    <w:r w:rsidRPr="00D9258F">
      <w:rPr>
        <w:rFonts w:ascii="Calibri" w:hAnsi="Calibri" w:cs="Calibri"/>
        <w:b/>
        <w:bCs/>
        <w:u w:val="none"/>
      </w:rPr>
      <w:t>СОФИЙСКА ПРОФЕСИОНАЛНА ГИМНАЗИЯ ПО</w:t>
    </w:r>
    <w:r w:rsidRPr="00D9258F">
      <w:rPr>
        <w:rFonts w:ascii="Calibri" w:hAnsi="Calibri" w:cs="Calibri"/>
        <w:b/>
        <w:bCs/>
        <w:u w:val="none"/>
        <w:lang w:val="ru-RU"/>
      </w:rPr>
      <w:t xml:space="preserve"> </w:t>
    </w:r>
    <w:r w:rsidRPr="00D9258F">
      <w:rPr>
        <w:rFonts w:ascii="Calibri" w:hAnsi="Calibri" w:cs="Calibri"/>
        <w:b/>
        <w:bCs/>
        <w:u w:val="none"/>
      </w:rPr>
      <w:t>ЕЛЕКТРОНИКА</w:t>
    </w:r>
    <w:r w:rsidRPr="007B5E63">
      <w:rPr>
        <w:rFonts w:ascii="Calibri" w:hAnsi="Calibri" w:cs="Calibri"/>
        <w:b/>
        <w:bCs/>
        <w:u w:val="none"/>
        <w:lang w:val="ru-RU"/>
      </w:rPr>
      <w:t xml:space="preserve"> </w:t>
    </w:r>
    <w:r w:rsidRPr="00D9258F">
      <w:rPr>
        <w:rFonts w:ascii="Calibri" w:hAnsi="Calibri" w:cs="Calibri"/>
        <w:b/>
        <w:bCs/>
        <w:u w:val="none"/>
      </w:rPr>
      <w:t xml:space="preserve"> “ДЖОН АТАНАСОВ”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569CD"/>
    <w:multiLevelType w:val="hybridMultilevel"/>
    <w:tmpl w:val="3BCA0D5E"/>
    <w:lvl w:ilvl="0" w:tplc="0FCEA65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B2244"/>
    <w:multiLevelType w:val="hybridMultilevel"/>
    <w:tmpl w:val="3BCA0D5E"/>
    <w:lvl w:ilvl="0" w:tplc="0FCEA65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B014D"/>
    <w:multiLevelType w:val="hybridMultilevel"/>
    <w:tmpl w:val="1C20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2E2F6B"/>
    <w:multiLevelType w:val="hybridMultilevel"/>
    <w:tmpl w:val="A30A2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54B7"/>
    <w:rsid w:val="000008EB"/>
    <w:rsid w:val="0003648B"/>
    <w:rsid w:val="00047085"/>
    <w:rsid w:val="000850CF"/>
    <w:rsid w:val="00094B3A"/>
    <w:rsid w:val="000950DF"/>
    <w:rsid w:val="000E6581"/>
    <w:rsid w:val="00110142"/>
    <w:rsid w:val="001415BC"/>
    <w:rsid w:val="0019694C"/>
    <w:rsid w:val="001D7ED0"/>
    <w:rsid w:val="001E1C7F"/>
    <w:rsid w:val="001F47E4"/>
    <w:rsid w:val="001F5F26"/>
    <w:rsid w:val="00226731"/>
    <w:rsid w:val="002718BC"/>
    <w:rsid w:val="0027651F"/>
    <w:rsid w:val="0028584E"/>
    <w:rsid w:val="00295F6B"/>
    <w:rsid w:val="002B0C1D"/>
    <w:rsid w:val="00340247"/>
    <w:rsid w:val="003502DF"/>
    <w:rsid w:val="0037549C"/>
    <w:rsid w:val="00390465"/>
    <w:rsid w:val="003C091F"/>
    <w:rsid w:val="003C3B0B"/>
    <w:rsid w:val="003D77FC"/>
    <w:rsid w:val="003E2DC8"/>
    <w:rsid w:val="0040476D"/>
    <w:rsid w:val="00420836"/>
    <w:rsid w:val="00470387"/>
    <w:rsid w:val="004752CF"/>
    <w:rsid w:val="00476CC1"/>
    <w:rsid w:val="00484E9F"/>
    <w:rsid w:val="00492618"/>
    <w:rsid w:val="004A0D08"/>
    <w:rsid w:val="004A62DC"/>
    <w:rsid w:val="004F0E38"/>
    <w:rsid w:val="00502B5C"/>
    <w:rsid w:val="00542FB7"/>
    <w:rsid w:val="005558F0"/>
    <w:rsid w:val="005A79AD"/>
    <w:rsid w:val="005B38DE"/>
    <w:rsid w:val="005B51F0"/>
    <w:rsid w:val="005B5ADC"/>
    <w:rsid w:val="005E2240"/>
    <w:rsid w:val="005F10CA"/>
    <w:rsid w:val="005F63A3"/>
    <w:rsid w:val="00602CBE"/>
    <w:rsid w:val="00612D6D"/>
    <w:rsid w:val="00641977"/>
    <w:rsid w:val="00642320"/>
    <w:rsid w:val="00664B7C"/>
    <w:rsid w:val="006A658B"/>
    <w:rsid w:val="006D3A7B"/>
    <w:rsid w:val="006E3D57"/>
    <w:rsid w:val="006E630A"/>
    <w:rsid w:val="0073345B"/>
    <w:rsid w:val="007666D3"/>
    <w:rsid w:val="00786AB3"/>
    <w:rsid w:val="007B5E63"/>
    <w:rsid w:val="008405B0"/>
    <w:rsid w:val="008407AA"/>
    <w:rsid w:val="00883752"/>
    <w:rsid w:val="008A4790"/>
    <w:rsid w:val="008A54B7"/>
    <w:rsid w:val="008D6399"/>
    <w:rsid w:val="008E0D76"/>
    <w:rsid w:val="008F2985"/>
    <w:rsid w:val="009001B3"/>
    <w:rsid w:val="00987AA9"/>
    <w:rsid w:val="009F7283"/>
    <w:rsid w:val="00A019BC"/>
    <w:rsid w:val="00A33DB4"/>
    <w:rsid w:val="00A416CB"/>
    <w:rsid w:val="00A93EA8"/>
    <w:rsid w:val="00AF4D49"/>
    <w:rsid w:val="00B326CB"/>
    <w:rsid w:val="00B43099"/>
    <w:rsid w:val="00B62F57"/>
    <w:rsid w:val="00B87490"/>
    <w:rsid w:val="00BA09E8"/>
    <w:rsid w:val="00BA1B21"/>
    <w:rsid w:val="00BA7458"/>
    <w:rsid w:val="00BA7A74"/>
    <w:rsid w:val="00BC016A"/>
    <w:rsid w:val="00BE66FF"/>
    <w:rsid w:val="00BF69D1"/>
    <w:rsid w:val="00C1454D"/>
    <w:rsid w:val="00C51BB6"/>
    <w:rsid w:val="00C521F2"/>
    <w:rsid w:val="00C607BD"/>
    <w:rsid w:val="00C659CC"/>
    <w:rsid w:val="00C910AE"/>
    <w:rsid w:val="00CC60B7"/>
    <w:rsid w:val="00D85CE8"/>
    <w:rsid w:val="00D9157E"/>
    <w:rsid w:val="00D9258F"/>
    <w:rsid w:val="00E12EF3"/>
    <w:rsid w:val="00E202C4"/>
    <w:rsid w:val="00E75283"/>
    <w:rsid w:val="00E925C8"/>
    <w:rsid w:val="00E9609F"/>
    <w:rsid w:val="00EB0E74"/>
    <w:rsid w:val="00EE55E2"/>
    <w:rsid w:val="00EF2B80"/>
    <w:rsid w:val="00F04EE7"/>
    <w:rsid w:val="00F678F0"/>
    <w:rsid w:val="00F81C26"/>
    <w:rsid w:val="00F84B4D"/>
    <w:rsid w:val="00F8770E"/>
    <w:rsid w:val="00FC61F8"/>
    <w:rsid w:val="00FE37C3"/>
    <w:rsid w:val="00FF6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C26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A54B7"/>
    <w:pPr>
      <w:ind w:left="720"/>
    </w:pPr>
  </w:style>
  <w:style w:type="paragraph" w:styleId="NoSpacing">
    <w:name w:val="No Spacing"/>
    <w:uiPriority w:val="99"/>
    <w:qFormat/>
    <w:rsid w:val="003C3B0B"/>
    <w:rPr>
      <w:rFonts w:cs="Calibri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rsid w:val="00602C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CBE"/>
  </w:style>
  <w:style w:type="paragraph" w:styleId="Footer">
    <w:name w:val="footer"/>
    <w:basedOn w:val="Normal"/>
    <w:link w:val="FooterChar"/>
    <w:uiPriority w:val="99"/>
    <w:semiHidden/>
    <w:rsid w:val="00602C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CBE"/>
  </w:style>
  <w:style w:type="paragraph" w:styleId="Title">
    <w:name w:val="Title"/>
    <w:basedOn w:val="Normal"/>
    <w:link w:val="TitleChar"/>
    <w:uiPriority w:val="99"/>
    <w:qFormat/>
    <w:rsid w:val="00602CBE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Batang" w:hAnsi="Times New Roman" w:cs="Times New Roman"/>
      <w:u w:val="single"/>
      <w:lang w:val="bg-BG" w:eastAsia="zh-CN"/>
    </w:rPr>
  </w:style>
  <w:style w:type="character" w:customStyle="1" w:styleId="TitleChar">
    <w:name w:val="Title Char"/>
    <w:basedOn w:val="DefaultParagraphFont"/>
    <w:link w:val="Title"/>
    <w:uiPriority w:val="99"/>
    <w:rsid w:val="00602CBE"/>
    <w:rPr>
      <w:rFonts w:ascii="Times New Roman" w:eastAsia="Batang" w:hAnsi="Times New Roman" w:cs="Times New Roman"/>
      <w:sz w:val="20"/>
      <w:szCs w:val="20"/>
      <w:u w:val="single"/>
      <w:lang w:val="bg-BG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225</Words>
  <Characters>1283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Специалност "СП"</dc:title>
  <dc:subject/>
  <dc:creator>emiliyank</dc:creator>
  <cp:keywords/>
  <dc:description/>
  <cp:lastModifiedBy>LYUBICA</cp:lastModifiedBy>
  <cp:revision>2</cp:revision>
  <dcterms:created xsi:type="dcterms:W3CDTF">2013-06-12T11:29:00Z</dcterms:created>
  <dcterms:modified xsi:type="dcterms:W3CDTF">2013-06-12T11:29:00Z</dcterms:modified>
</cp:coreProperties>
</file>