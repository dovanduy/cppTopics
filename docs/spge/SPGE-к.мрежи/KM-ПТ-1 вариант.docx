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20" w:rsidRPr="00D9258F" w:rsidRDefault="00F81C20" w:rsidP="0094723B">
      <w:pPr>
        <w:jc w:val="center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</w:r>
      <w:r w:rsidRPr="00833A6C">
        <w:rPr>
          <w:lang w:val="ru-RU"/>
        </w:rPr>
        <w:t>Специалност "</w:t>
      </w:r>
      <w:r>
        <w:rPr>
          <w:lang w:val="bg-BG"/>
        </w:rPr>
        <w:t>СП</w:t>
      </w:r>
      <w:r w:rsidRPr="00833A6C">
        <w:rPr>
          <w:lang w:val="ru-RU"/>
        </w:rPr>
        <w:t>"</w:t>
      </w:r>
    </w:p>
    <w:p w:rsidR="00F81C20" w:rsidRPr="00833A6C" w:rsidRDefault="00F81C20" w:rsidP="0094723B">
      <w:pPr>
        <w:jc w:val="center"/>
        <w:rPr>
          <w:lang w:val="ru-RU"/>
        </w:rPr>
      </w:pPr>
      <w:r w:rsidRPr="00D9258F">
        <w:rPr>
          <w:lang w:val="bg-BG"/>
        </w:rPr>
        <w:t>М</w:t>
      </w:r>
      <w:r w:rsidRPr="00833A6C">
        <w:rPr>
          <w:lang w:val="ru-RU"/>
        </w:rPr>
        <w:t xml:space="preserve">одул </w:t>
      </w:r>
      <w:r w:rsidRPr="00D9258F">
        <w:rPr>
          <w:lang w:val="bg-BG"/>
        </w:rPr>
        <w:t>„</w:t>
      </w:r>
      <w:r>
        <w:rPr>
          <w:lang w:val="bg-BG"/>
        </w:rPr>
        <w:t>Компютърни мрежи</w:t>
      </w:r>
      <w:r w:rsidRPr="00D9258F">
        <w:rPr>
          <w:lang w:val="bg-BG"/>
        </w:rPr>
        <w:t>” 1</w:t>
      </w:r>
      <w:r>
        <w:rPr>
          <w:lang w:val="bg-BG"/>
        </w:rPr>
        <w:t xml:space="preserve">2 </w:t>
      </w:r>
      <w:r w:rsidRPr="00D9258F">
        <w:rPr>
          <w:lang w:val="bg-BG"/>
        </w:rPr>
        <w:t>клас 201</w:t>
      </w:r>
      <w:r w:rsidRPr="00833A6C">
        <w:rPr>
          <w:lang w:val="ru-RU"/>
        </w:rPr>
        <w:t>2</w:t>
      </w:r>
      <w:r w:rsidRPr="00D9258F">
        <w:rPr>
          <w:lang w:val="bg-BG"/>
        </w:rPr>
        <w:t>/201</w:t>
      </w:r>
      <w:r w:rsidRPr="00833A6C">
        <w:rPr>
          <w:lang w:val="ru-RU"/>
        </w:rPr>
        <w:t>3</w:t>
      </w:r>
      <w:r w:rsidRPr="00D9258F">
        <w:rPr>
          <w:lang w:val="bg-BG"/>
        </w:rPr>
        <w:t xml:space="preserve"> учебна година</w:t>
      </w:r>
    </w:p>
    <w:p w:rsidR="00F81C20" w:rsidRPr="00833A6C" w:rsidRDefault="00F81C20" w:rsidP="0094723B">
      <w:pPr>
        <w:jc w:val="center"/>
        <w:rPr>
          <w:lang w:val="ru-RU"/>
        </w:rPr>
      </w:pPr>
      <w:r>
        <w:rPr>
          <w:lang w:val="bg-BG"/>
        </w:rPr>
        <w:t>Практичен</w:t>
      </w:r>
      <w:r w:rsidRPr="00D9258F">
        <w:rPr>
          <w:lang w:val="bg-BG"/>
        </w:rPr>
        <w:t xml:space="preserve"> тест </w:t>
      </w:r>
      <w:r>
        <w:rPr>
          <w:lang w:val="bg-BG"/>
        </w:rPr>
        <w:t>1</w:t>
      </w:r>
      <w:r w:rsidRPr="00833A6C">
        <w:rPr>
          <w:lang w:val="ru-RU"/>
        </w:rPr>
        <w:t xml:space="preserve"> (70%)</w:t>
      </w:r>
      <w:r w:rsidRPr="00D9258F">
        <w:rPr>
          <w:lang w:val="bg-BG"/>
        </w:rPr>
        <w:t xml:space="preserve"> </w:t>
      </w:r>
      <w:r>
        <w:rPr>
          <w:lang w:val="bg-BG"/>
        </w:rPr>
        <w:t>Вариант 1</w:t>
      </w:r>
      <w:r w:rsidRPr="00D9258F">
        <w:rPr>
          <w:lang w:val="bg-BG"/>
        </w:rPr>
        <w:t xml:space="preserve"> - Продължителност </w:t>
      </w:r>
      <w:r>
        <w:rPr>
          <w:lang w:val="bg-BG"/>
        </w:rPr>
        <w:t>2 учеб</w:t>
      </w:r>
      <w:r w:rsidRPr="00D9258F">
        <w:rPr>
          <w:lang w:val="bg-BG"/>
        </w:rPr>
        <w:t>н</w:t>
      </w:r>
      <w:r>
        <w:rPr>
          <w:lang w:val="bg-BG"/>
        </w:rPr>
        <w:t>и</w:t>
      </w:r>
      <w:r w:rsidRPr="00D9258F">
        <w:rPr>
          <w:lang w:val="bg-BG"/>
        </w:rPr>
        <w:t xml:space="preserve"> час</w:t>
      </w:r>
      <w:r>
        <w:rPr>
          <w:lang w:val="bg-BG"/>
        </w:rPr>
        <w:t>а</w:t>
      </w:r>
    </w:p>
    <w:p w:rsidR="00F81C20" w:rsidRPr="00833A6C" w:rsidRDefault="00F81C20" w:rsidP="0094723B">
      <w:pPr>
        <w:spacing w:line="240" w:lineRule="auto"/>
        <w:jc w:val="center"/>
        <w:rPr>
          <w:lang w:val="ru-RU"/>
        </w:rPr>
      </w:pPr>
    </w:p>
    <w:p w:rsidR="00F81C20" w:rsidRPr="00833A6C" w:rsidRDefault="00F81C20" w:rsidP="0094723B">
      <w:pPr>
        <w:spacing w:after="0" w:line="240" w:lineRule="auto"/>
        <w:jc w:val="center"/>
        <w:rPr>
          <w:lang w:val="ru-RU"/>
        </w:rPr>
      </w:pPr>
      <w:r w:rsidRPr="00833A6C">
        <w:rPr>
          <w:lang w:val="ru-RU"/>
        </w:rPr>
        <w:t>Съгласувал:..........................</w:t>
      </w:r>
      <w:r w:rsidRPr="00833A6C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833A6C">
        <w:rPr>
          <w:lang w:val="ru-RU"/>
        </w:rPr>
        <w:t>Утвърдил Директор:.........................</w:t>
      </w:r>
    </w:p>
    <w:p w:rsidR="00F81C20" w:rsidRDefault="00F81C20" w:rsidP="0094723B">
      <w:pPr>
        <w:spacing w:after="0" w:line="240" w:lineRule="auto"/>
        <w:ind w:left="2160" w:firstLine="720"/>
        <w:rPr>
          <w:lang w:val="bg-BG"/>
        </w:rPr>
      </w:pPr>
      <w:r w:rsidRPr="00833A6C">
        <w:rPr>
          <w:lang w:val="ru-RU"/>
        </w:rPr>
        <w:t>/</w:t>
      </w:r>
      <w:r>
        <w:rPr>
          <w:lang w:val="bg-BG"/>
        </w:rPr>
        <w:t>инж. Л. Димитрова</w:t>
      </w:r>
      <w:r w:rsidRPr="00833A6C">
        <w:rPr>
          <w:lang w:val="ru-RU"/>
        </w:rPr>
        <w:t>/</w:t>
      </w:r>
      <w:r w:rsidRPr="00833A6C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833A6C">
        <w:rPr>
          <w:lang w:val="ru-RU"/>
        </w:rPr>
        <w:tab/>
      </w:r>
      <w:r w:rsidRPr="00833A6C">
        <w:rPr>
          <w:lang w:val="ru-RU"/>
        </w:rPr>
        <w:tab/>
        <w:t xml:space="preserve">/инж. </w:t>
      </w:r>
      <w:r w:rsidRPr="00D9258F">
        <w:t>Иглика Неделчева/</w:t>
      </w:r>
    </w:p>
    <w:p w:rsidR="00F81C20" w:rsidRPr="0094723B" w:rsidRDefault="00F81C20" w:rsidP="00E202C4">
      <w:pPr>
        <w:spacing w:after="0" w:line="240" w:lineRule="auto"/>
        <w:ind w:left="2160" w:firstLine="720"/>
        <w:rPr>
          <w:b/>
          <w:bCs/>
          <w:lang w:val="bg-BG"/>
        </w:rPr>
      </w:pPr>
    </w:p>
    <w:p w:rsidR="00F81C20" w:rsidRDefault="00F81C20">
      <w:pPr>
        <w:rPr>
          <w:b/>
          <w:bCs/>
        </w:rPr>
      </w:pPr>
    </w:p>
    <w:p w:rsidR="00F81C20" w:rsidRDefault="00F81C20" w:rsidP="0059313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Като използвате класово </w:t>
      </w:r>
      <w:r>
        <w:t>IP</w:t>
      </w:r>
      <w:r w:rsidRPr="00833A6C">
        <w:rPr>
          <w:lang w:val="ru-RU"/>
        </w:rPr>
        <w:t xml:space="preserve"> </w:t>
      </w:r>
      <w:r>
        <w:rPr>
          <w:lang w:val="bg-BG"/>
        </w:rPr>
        <w:t xml:space="preserve">адресиране решете задачата - Дадено е адресно пространство 204.100.0.0 - 204.106.255.255. Да се попълни таблицата: </w:t>
      </w:r>
      <w:r w:rsidRPr="00ED4D97">
        <w:rPr>
          <w:b/>
          <w:bCs/>
          <w:lang w:val="bg-BG"/>
        </w:rPr>
        <w:t>(25 т)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78"/>
        <w:gridCol w:w="900"/>
        <w:gridCol w:w="2520"/>
        <w:gridCol w:w="4024"/>
      </w:tblGrid>
      <w:tr w:rsidR="00F81C20" w:rsidRPr="0051585C">
        <w:tc>
          <w:tcPr>
            <w:tcW w:w="21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  <w:r w:rsidRPr="0051585C">
              <w:rPr>
                <w:lang w:val="bg-BG"/>
              </w:rPr>
              <w:t>Брой потребители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  <w:r w:rsidRPr="0051585C">
              <w:rPr>
                <w:lang w:val="bg-BG"/>
              </w:rPr>
              <w:t>клас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  <w:r w:rsidRPr="0051585C">
              <w:rPr>
                <w:lang w:val="bg-BG"/>
              </w:rPr>
              <w:t>Адрес на мрежа</w:t>
            </w:r>
          </w:p>
        </w:tc>
        <w:tc>
          <w:tcPr>
            <w:tcW w:w="40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  <w:r w:rsidRPr="0051585C">
              <w:t xml:space="preserve">Broadcast </w:t>
            </w:r>
            <w:r w:rsidRPr="0051585C">
              <w:rPr>
                <w:lang w:val="bg-BG"/>
              </w:rPr>
              <w:t>адрес</w:t>
            </w:r>
          </w:p>
        </w:tc>
      </w:tr>
      <w:tr w:rsidR="00F81C20" w:rsidRPr="0051585C">
        <w:tc>
          <w:tcPr>
            <w:tcW w:w="2178" w:type="dxa"/>
            <w:tcBorders>
              <w:top w:val="single" w:sz="18" w:space="0" w:color="auto"/>
            </w:tcBorders>
          </w:tcPr>
          <w:p w:rsidR="00F81C20" w:rsidRPr="0051585C" w:rsidRDefault="00F81C20" w:rsidP="0051585C">
            <w:pPr>
              <w:spacing w:after="0" w:line="240" w:lineRule="auto"/>
              <w:jc w:val="center"/>
              <w:rPr>
                <w:lang w:val="bg-BG"/>
              </w:rPr>
            </w:pPr>
            <w:r w:rsidRPr="0051585C">
              <w:rPr>
                <w:lang w:val="bg-BG"/>
              </w:rPr>
              <w:t>65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  <w:tcBorders>
              <w:top w:val="single" w:sz="18" w:space="0" w:color="auto"/>
            </w:tcBorders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  <w:tcBorders>
              <w:top w:val="single" w:sz="18" w:space="0" w:color="auto"/>
            </w:tcBorders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</w:tr>
      <w:tr w:rsidR="00F81C20" w:rsidRPr="0051585C">
        <w:tc>
          <w:tcPr>
            <w:tcW w:w="2178" w:type="dxa"/>
          </w:tcPr>
          <w:p w:rsidR="00F81C20" w:rsidRPr="0051585C" w:rsidRDefault="00F81C20" w:rsidP="0051585C">
            <w:pPr>
              <w:spacing w:after="0" w:line="240" w:lineRule="auto"/>
              <w:jc w:val="center"/>
              <w:rPr>
                <w:lang w:val="bg-BG"/>
              </w:rPr>
            </w:pPr>
            <w:r w:rsidRPr="0051585C">
              <w:rPr>
                <w:lang w:val="bg-BG"/>
              </w:rPr>
              <w:t>140</w:t>
            </w:r>
          </w:p>
        </w:tc>
        <w:tc>
          <w:tcPr>
            <w:tcW w:w="900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</w:tr>
      <w:tr w:rsidR="00F81C20" w:rsidRPr="0051585C">
        <w:tc>
          <w:tcPr>
            <w:tcW w:w="2178" w:type="dxa"/>
          </w:tcPr>
          <w:p w:rsidR="00F81C20" w:rsidRPr="0051585C" w:rsidRDefault="00F81C20" w:rsidP="0051585C">
            <w:pPr>
              <w:spacing w:after="0" w:line="240" w:lineRule="auto"/>
              <w:jc w:val="center"/>
              <w:rPr>
                <w:lang w:val="bg-BG"/>
              </w:rPr>
            </w:pPr>
            <w:r w:rsidRPr="0051585C">
              <w:rPr>
                <w:lang w:val="bg-BG"/>
              </w:rPr>
              <w:t>380</w:t>
            </w:r>
          </w:p>
        </w:tc>
        <w:tc>
          <w:tcPr>
            <w:tcW w:w="900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</w:tr>
      <w:tr w:rsidR="00F81C20" w:rsidRPr="0051585C">
        <w:tc>
          <w:tcPr>
            <w:tcW w:w="2178" w:type="dxa"/>
          </w:tcPr>
          <w:p w:rsidR="00F81C20" w:rsidRPr="0051585C" w:rsidRDefault="00F81C20" w:rsidP="0051585C">
            <w:pPr>
              <w:spacing w:after="0" w:line="240" w:lineRule="auto"/>
              <w:jc w:val="center"/>
              <w:rPr>
                <w:lang w:val="bg-BG"/>
              </w:rPr>
            </w:pPr>
            <w:r w:rsidRPr="0051585C">
              <w:rPr>
                <w:lang w:val="bg-BG"/>
              </w:rPr>
              <w:t>12 000</w:t>
            </w:r>
          </w:p>
        </w:tc>
        <w:tc>
          <w:tcPr>
            <w:tcW w:w="900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</w:tr>
      <w:tr w:rsidR="00F81C20" w:rsidRPr="0051585C">
        <w:tc>
          <w:tcPr>
            <w:tcW w:w="2178" w:type="dxa"/>
          </w:tcPr>
          <w:p w:rsidR="00F81C20" w:rsidRPr="0051585C" w:rsidRDefault="00F81C20" w:rsidP="0051585C">
            <w:pPr>
              <w:spacing w:after="0" w:line="240" w:lineRule="auto"/>
              <w:jc w:val="center"/>
              <w:rPr>
                <w:lang w:val="bg-BG"/>
              </w:rPr>
            </w:pPr>
            <w:r w:rsidRPr="0051585C">
              <w:rPr>
                <w:lang w:val="bg-BG"/>
              </w:rPr>
              <w:t>215</w:t>
            </w:r>
          </w:p>
        </w:tc>
        <w:tc>
          <w:tcPr>
            <w:tcW w:w="900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F81C20" w:rsidRPr="0051585C" w:rsidRDefault="00F81C20" w:rsidP="0051585C">
            <w:pPr>
              <w:spacing w:after="0" w:line="240" w:lineRule="auto"/>
              <w:rPr>
                <w:lang w:val="bg-BG"/>
              </w:rPr>
            </w:pPr>
          </w:p>
        </w:tc>
      </w:tr>
    </w:tbl>
    <w:p w:rsidR="00F81C20" w:rsidRDefault="00F81C20" w:rsidP="0059313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Като използвате безкласово </w:t>
      </w:r>
      <w:r>
        <w:t>IP</w:t>
      </w:r>
      <w:r w:rsidRPr="00833A6C">
        <w:rPr>
          <w:lang w:val="ru-RU"/>
        </w:rPr>
        <w:t xml:space="preserve"> </w:t>
      </w:r>
      <w:r>
        <w:rPr>
          <w:lang w:val="bg-BG"/>
        </w:rPr>
        <w:t xml:space="preserve">адресиране решете задачата - Даден е адрес 195.116.35.0 - да се радели на 15 подмрежи. Запишете мрежовата маска с буквите м,п,х и адрес на мрежа и </w:t>
      </w:r>
      <w:r>
        <w:t>broadcast</w:t>
      </w:r>
      <w:r w:rsidRPr="00833A6C">
        <w:rPr>
          <w:lang w:val="ru-RU"/>
        </w:rPr>
        <w:t xml:space="preserve"> </w:t>
      </w:r>
      <w:r>
        <w:rPr>
          <w:lang w:val="bg-BG"/>
        </w:rPr>
        <w:t xml:space="preserve">адрес на първите 5 подмрежи? </w:t>
      </w:r>
      <w:r w:rsidRPr="00ED4D97">
        <w:rPr>
          <w:b/>
          <w:bCs/>
          <w:lang w:val="bg-BG"/>
        </w:rPr>
        <w:t>(25 т)</w:t>
      </w:r>
    </w:p>
    <w:p w:rsidR="00F81C20" w:rsidRDefault="00F81C20" w:rsidP="0059313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направи мрежов кабел, който да свързва два компютъра? </w:t>
      </w:r>
      <w:r w:rsidRPr="00ED4D97">
        <w:rPr>
          <w:b/>
          <w:bCs/>
          <w:lang w:val="bg-BG"/>
        </w:rPr>
        <w:t>(20 т)</w:t>
      </w:r>
    </w:p>
    <w:p w:rsidR="00F81C20" w:rsidRPr="00ED4D97" w:rsidRDefault="00F81C20" w:rsidP="00ED4D97">
      <w:pPr>
        <w:pStyle w:val="ListParagraph"/>
        <w:numPr>
          <w:ilvl w:val="0"/>
          <w:numId w:val="1"/>
        </w:numPr>
        <w:rPr>
          <w:lang w:val="bg-BG"/>
        </w:rPr>
        <w:sectPr w:rsidR="00F81C20" w:rsidRPr="00ED4D97" w:rsidSect="00BD646D">
          <w:head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bg-BG"/>
        </w:rPr>
        <w:t xml:space="preserve">Докато е на училище, Генади иска да изпрати файл до свой съученик в същия компютърен кабинет, но не може. Помогнете на Генади да открие къде точно е проблема. Начертайте схема и опишете точки, в които може да възникне проблем. Опишете как може да проверите за всяка една от проблемните точки - чрез коя команда и какъв резултат очаквате да върне командата? </w:t>
      </w:r>
      <w:r w:rsidRPr="00ED4D97">
        <w:rPr>
          <w:b/>
          <w:bCs/>
          <w:lang w:val="bg-BG"/>
        </w:rPr>
        <w:t>(30 т)</w:t>
      </w:r>
    </w:p>
    <w:p w:rsidR="00F81C20" w:rsidRDefault="00F81C20" w:rsidP="005B1F0F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>схема с проблемни точки - 10т</w:t>
      </w:r>
    </w:p>
    <w:p w:rsidR="00F81C20" w:rsidRDefault="00F81C20" w:rsidP="005B1F0F">
      <w:pPr>
        <w:pStyle w:val="ListParagraph"/>
        <w:numPr>
          <w:ilvl w:val="0"/>
          <w:numId w:val="2"/>
        </w:numPr>
        <w:ind w:left="720"/>
        <w:rPr>
          <w:lang w:val="bg-BG"/>
        </w:rPr>
        <w:sectPr w:rsidR="00F81C20" w:rsidSect="00496F0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81C20" w:rsidRDefault="00F81C20" w:rsidP="005B1F0F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>правилни команди за всеки проблем - 8т</w:t>
      </w:r>
    </w:p>
    <w:p w:rsidR="00F81C20" w:rsidRPr="005B1F0F" w:rsidRDefault="00F81C20" w:rsidP="005B1F0F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>очакван резултат от всяка команда - 12т</w:t>
      </w:r>
    </w:p>
    <w:p w:rsidR="00F81C20" w:rsidRDefault="00F81C20" w:rsidP="008B3142">
      <w:pPr>
        <w:rPr>
          <w:lang w:val="bg-BG"/>
        </w:rPr>
        <w:sectPr w:rsidR="00F81C20" w:rsidSect="00496F0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81C20" w:rsidRDefault="00F81C20" w:rsidP="008B3142">
      <w:pPr>
        <w:rPr>
          <w:i/>
          <w:iCs/>
          <w:u w:val="single"/>
          <w:lang w:val="bg-BG"/>
        </w:rPr>
      </w:pPr>
    </w:p>
    <w:p w:rsidR="00F81C20" w:rsidRDefault="00F81C20" w:rsidP="008B3142">
      <w:pPr>
        <w:rPr>
          <w:lang w:val="bg-BG"/>
        </w:rPr>
        <w:sectPr w:rsidR="00F81C20" w:rsidSect="00496F0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81C20" w:rsidRPr="00E202C4" w:rsidRDefault="00F81C20" w:rsidP="008B3142">
      <w:pPr>
        <w:rPr>
          <w:lang w:val="bg-BG"/>
        </w:rPr>
      </w:pPr>
      <w:r w:rsidRPr="00E202C4">
        <w:rPr>
          <w:lang w:val="bg-BG"/>
        </w:rPr>
        <w:t>Общ брой точки = 100 т.</w:t>
      </w:r>
    </w:p>
    <w:p w:rsidR="00F81C20" w:rsidRPr="00833A6C" w:rsidRDefault="00F81C20" w:rsidP="008B3142">
      <w:pPr>
        <w:rPr>
          <w:i/>
          <w:iCs/>
          <w:lang w:val="bg-BG"/>
        </w:rPr>
      </w:pPr>
      <w:r w:rsidRPr="000008EB">
        <w:rPr>
          <w:i/>
          <w:iCs/>
          <w:u w:val="single"/>
          <w:lang w:val="bg-BG"/>
        </w:rPr>
        <w:t>Оценка = бр. точки Х 0.06</w:t>
      </w:r>
      <w:r>
        <w:rPr>
          <w:i/>
          <w:iCs/>
          <w:u w:val="single"/>
          <w:lang w:val="bg-BG"/>
        </w:rPr>
        <w:t xml:space="preserve"> </w:t>
      </w:r>
    </w:p>
    <w:sectPr w:rsidR="00F81C20" w:rsidRPr="00833A6C" w:rsidSect="005B1F0F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C20" w:rsidRDefault="00F81C20" w:rsidP="00E202C4">
      <w:pPr>
        <w:spacing w:after="0" w:line="240" w:lineRule="auto"/>
      </w:pPr>
      <w:r>
        <w:separator/>
      </w:r>
    </w:p>
  </w:endnote>
  <w:endnote w:type="continuationSeparator" w:id="0">
    <w:p w:rsidR="00F81C20" w:rsidRDefault="00F81C20" w:rsidP="00E2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C20" w:rsidRDefault="00F81C20" w:rsidP="00E202C4">
      <w:pPr>
        <w:spacing w:after="0" w:line="240" w:lineRule="auto"/>
      </w:pPr>
      <w:r>
        <w:separator/>
      </w:r>
    </w:p>
  </w:footnote>
  <w:footnote w:type="continuationSeparator" w:id="0">
    <w:p w:rsidR="00F81C20" w:rsidRDefault="00F81C20" w:rsidP="00E20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C20" w:rsidRPr="00833A6C" w:rsidRDefault="00F81C20" w:rsidP="00E202C4">
    <w:pPr>
      <w:pStyle w:val="Title"/>
      <w:pBdr>
        <w:bottom w:val="single" w:sz="4" w:space="1" w:color="auto"/>
      </w:pBdr>
      <w:rPr>
        <w:rFonts w:ascii="Calibri" w:hAnsi="Calibri" w:cs="Calibri"/>
        <w:b/>
        <w:bCs/>
        <w:u w:val="none"/>
        <w:lang w:val="ru-RU"/>
      </w:rPr>
    </w:pPr>
    <w:r w:rsidRPr="00D9258F">
      <w:rPr>
        <w:rFonts w:ascii="Calibri" w:hAnsi="Calibri" w:cs="Calibri"/>
        <w:b/>
        <w:bCs/>
        <w:u w:val="none"/>
      </w:rPr>
      <w:t>СОФИЙСКА ПРОФЕСИОНАЛНА ГИМНАЗИЯ ПО</w:t>
    </w:r>
    <w:r w:rsidRPr="00D9258F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>ЕЛЕКТРОНИКА</w:t>
    </w:r>
    <w:r w:rsidRPr="00833A6C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 xml:space="preserve"> “ДЖОН АТАНАСОВ”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0BA8"/>
    <w:multiLevelType w:val="hybridMultilevel"/>
    <w:tmpl w:val="B88C5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2EAF2929"/>
    <w:multiLevelType w:val="hybridMultilevel"/>
    <w:tmpl w:val="ADD414FE"/>
    <w:lvl w:ilvl="0" w:tplc="B1BE4D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313D"/>
    <w:rsid w:val="000008EB"/>
    <w:rsid w:val="000324D0"/>
    <w:rsid w:val="00157F7F"/>
    <w:rsid w:val="001B1E09"/>
    <w:rsid w:val="00277DA5"/>
    <w:rsid w:val="002D7D69"/>
    <w:rsid w:val="003E1F30"/>
    <w:rsid w:val="004355ED"/>
    <w:rsid w:val="00463C61"/>
    <w:rsid w:val="00496F0C"/>
    <w:rsid w:val="004D2AA0"/>
    <w:rsid w:val="004F0E38"/>
    <w:rsid w:val="0051585C"/>
    <w:rsid w:val="005358CA"/>
    <w:rsid w:val="0059313D"/>
    <w:rsid w:val="005B1F0F"/>
    <w:rsid w:val="005C6F09"/>
    <w:rsid w:val="005D4818"/>
    <w:rsid w:val="006646DC"/>
    <w:rsid w:val="006B55B4"/>
    <w:rsid w:val="006C3009"/>
    <w:rsid w:val="00735B45"/>
    <w:rsid w:val="00741BE0"/>
    <w:rsid w:val="0080011C"/>
    <w:rsid w:val="00833A6C"/>
    <w:rsid w:val="00896A21"/>
    <w:rsid w:val="008B3142"/>
    <w:rsid w:val="008C08C4"/>
    <w:rsid w:val="0094723B"/>
    <w:rsid w:val="00966EBA"/>
    <w:rsid w:val="00972E73"/>
    <w:rsid w:val="00BA50FE"/>
    <w:rsid w:val="00BD646D"/>
    <w:rsid w:val="00C02989"/>
    <w:rsid w:val="00C22319"/>
    <w:rsid w:val="00D12CCA"/>
    <w:rsid w:val="00D6697E"/>
    <w:rsid w:val="00D9258F"/>
    <w:rsid w:val="00E202C4"/>
    <w:rsid w:val="00EC592A"/>
    <w:rsid w:val="00ED4D97"/>
    <w:rsid w:val="00F13FEE"/>
    <w:rsid w:val="00F570CA"/>
    <w:rsid w:val="00F8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61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313D"/>
    <w:pPr>
      <w:ind w:left="720"/>
    </w:pPr>
  </w:style>
  <w:style w:type="table" w:styleId="TableGrid">
    <w:name w:val="Table Grid"/>
    <w:basedOn w:val="TableNormal"/>
    <w:uiPriority w:val="99"/>
    <w:rsid w:val="00972E7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E202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2C4"/>
  </w:style>
  <w:style w:type="paragraph" w:styleId="Footer">
    <w:name w:val="footer"/>
    <w:basedOn w:val="Normal"/>
    <w:link w:val="FooterChar"/>
    <w:uiPriority w:val="99"/>
    <w:semiHidden/>
    <w:rsid w:val="00E202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2C4"/>
  </w:style>
  <w:style w:type="paragraph" w:styleId="Title">
    <w:name w:val="Title"/>
    <w:basedOn w:val="Normal"/>
    <w:link w:val="TitleChar"/>
    <w:uiPriority w:val="99"/>
    <w:qFormat/>
    <w:rsid w:val="00E202C4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Batang" w:hAnsi="Times New Roman" w:cs="Times New Roman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uiPriority w:val="99"/>
    <w:rsid w:val="00E202C4"/>
    <w:rPr>
      <w:rFonts w:ascii="Times New Roman" w:eastAsia="Batang" w:hAnsi="Times New Roman" w:cs="Times New Roman"/>
      <w:sz w:val="20"/>
      <w:szCs w:val="20"/>
      <w:u w:val="single"/>
      <w:lang w:val="bg-BG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199</Words>
  <Characters>1140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emiliyank</dc:creator>
  <cp:keywords/>
  <dc:description/>
  <cp:lastModifiedBy>LYUBICA</cp:lastModifiedBy>
  <cp:revision>2</cp:revision>
  <dcterms:created xsi:type="dcterms:W3CDTF">2013-06-12T11:32:00Z</dcterms:created>
  <dcterms:modified xsi:type="dcterms:W3CDTF">2013-06-12T11:33:00Z</dcterms:modified>
</cp:coreProperties>
</file>