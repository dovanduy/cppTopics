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71" w:rsidRPr="00D9258F" w:rsidRDefault="00A10A71" w:rsidP="007909BB">
      <w:pPr>
        <w:jc w:val="center"/>
        <w:rPr>
          <w:lang w:val="bg-BG"/>
        </w:rPr>
      </w:pPr>
      <w:r w:rsidRPr="00746076">
        <w:rPr>
          <w:lang w:val="ru-RU"/>
        </w:rPr>
        <w:t>Специалност "</w:t>
      </w:r>
      <w:r>
        <w:rPr>
          <w:lang w:val="bg-BG"/>
        </w:rPr>
        <w:t>СП</w:t>
      </w:r>
      <w:r w:rsidRPr="00746076">
        <w:rPr>
          <w:lang w:val="ru-RU"/>
        </w:rPr>
        <w:t>"</w:t>
      </w:r>
    </w:p>
    <w:p w:rsidR="00A10A71" w:rsidRPr="00746076" w:rsidRDefault="00A10A71" w:rsidP="007909BB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746076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746076">
        <w:rPr>
          <w:lang w:val="ru-RU"/>
        </w:rPr>
        <w:t>2</w:t>
      </w:r>
      <w:r w:rsidRPr="00D9258F">
        <w:rPr>
          <w:lang w:val="bg-BG"/>
        </w:rPr>
        <w:t>/201</w:t>
      </w:r>
      <w:r w:rsidRPr="00746076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A10A71" w:rsidRPr="00746076" w:rsidRDefault="00A10A71" w:rsidP="007909BB">
      <w:pPr>
        <w:jc w:val="center"/>
        <w:rPr>
          <w:lang w:val="ru-RU"/>
        </w:rPr>
      </w:pPr>
      <w:r>
        <w:rPr>
          <w:lang w:val="bg-BG"/>
        </w:rPr>
        <w:t>Практичен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746076">
        <w:rPr>
          <w:lang w:val="ru-RU"/>
        </w:rPr>
        <w:t xml:space="preserve"> (</w:t>
      </w:r>
      <w:r>
        <w:rPr>
          <w:lang w:val="bg-BG"/>
        </w:rPr>
        <w:t>7</w:t>
      </w:r>
      <w:r w:rsidRPr="00746076">
        <w:rPr>
          <w:lang w:val="ru-RU"/>
        </w:rPr>
        <w:t>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2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2 учеб</w:t>
      </w:r>
      <w:r w:rsidRPr="00D9258F">
        <w:rPr>
          <w:lang w:val="bg-BG"/>
        </w:rPr>
        <w:t>н</w:t>
      </w:r>
      <w:r>
        <w:rPr>
          <w:lang w:val="bg-BG"/>
        </w:rPr>
        <w:t>и</w:t>
      </w:r>
      <w:r w:rsidRPr="00D9258F">
        <w:rPr>
          <w:lang w:val="bg-BG"/>
        </w:rPr>
        <w:t xml:space="preserve"> час</w:t>
      </w:r>
      <w:r>
        <w:rPr>
          <w:lang w:val="bg-BG"/>
        </w:rPr>
        <w:t>а</w:t>
      </w:r>
    </w:p>
    <w:p w:rsidR="00A10A71" w:rsidRPr="00746076" w:rsidRDefault="00A10A71" w:rsidP="007909BB">
      <w:pPr>
        <w:spacing w:line="240" w:lineRule="auto"/>
        <w:jc w:val="center"/>
        <w:rPr>
          <w:lang w:val="ru-RU"/>
        </w:rPr>
      </w:pPr>
    </w:p>
    <w:p w:rsidR="00A10A71" w:rsidRPr="00746076" w:rsidRDefault="00A10A71" w:rsidP="007909BB">
      <w:pPr>
        <w:spacing w:after="0" w:line="240" w:lineRule="auto"/>
        <w:jc w:val="center"/>
        <w:rPr>
          <w:lang w:val="ru-RU"/>
        </w:rPr>
      </w:pPr>
      <w:r w:rsidRPr="00746076">
        <w:rPr>
          <w:lang w:val="ru-RU"/>
        </w:rPr>
        <w:t>Съгласувал:..........................</w:t>
      </w:r>
      <w:r w:rsidRPr="00746076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746076">
        <w:rPr>
          <w:lang w:val="ru-RU"/>
        </w:rPr>
        <w:t>Утвърдил Директор:.........................</w:t>
      </w:r>
    </w:p>
    <w:p w:rsidR="00A10A71" w:rsidRDefault="00A10A71" w:rsidP="007909BB">
      <w:pPr>
        <w:spacing w:after="0" w:line="240" w:lineRule="auto"/>
        <w:ind w:left="2160" w:firstLine="720"/>
        <w:rPr>
          <w:lang w:val="bg-BG"/>
        </w:rPr>
      </w:pPr>
      <w:r w:rsidRPr="00746076">
        <w:rPr>
          <w:lang w:val="ru-RU"/>
        </w:rPr>
        <w:t>/</w:t>
      </w:r>
      <w:r>
        <w:rPr>
          <w:lang w:val="bg-BG"/>
        </w:rPr>
        <w:t>инж. Л. Димитрова</w:t>
      </w:r>
      <w:r w:rsidRPr="00746076">
        <w:rPr>
          <w:lang w:val="ru-RU"/>
        </w:rPr>
        <w:t>/</w:t>
      </w:r>
      <w:r w:rsidRPr="00746076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746076">
        <w:rPr>
          <w:lang w:val="ru-RU"/>
        </w:rPr>
        <w:tab/>
      </w:r>
      <w:r w:rsidRPr="00746076">
        <w:rPr>
          <w:lang w:val="ru-RU"/>
        </w:rPr>
        <w:tab/>
        <w:t xml:space="preserve">/инж. </w:t>
      </w:r>
      <w:r w:rsidRPr="00D9258F">
        <w:t>Иглика Неделчева/</w:t>
      </w:r>
    </w:p>
    <w:p w:rsidR="00A10A71" w:rsidRDefault="00A10A71">
      <w:pPr>
        <w:rPr>
          <w:b/>
          <w:bCs/>
          <w:lang w:val="bg-BG"/>
        </w:rPr>
      </w:pPr>
    </w:p>
    <w:p w:rsidR="00A10A71" w:rsidRDefault="00A10A71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класово </w:t>
      </w:r>
      <w:r>
        <w:t>IP</w:t>
      </w:r>
      <w:r w:rsidRPr="00746076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Дадено е адресно пространство 193.11.0.0 - 193.18.255.255. Да се попълни таблицата: </w:t>
      </w:r>
      <w:r w:rsidRPr="00ED4D97">
        <w:rPr>
          <w:b/>
          <w:bCs/>
          <w:lang w:val="bg-BG"/>
        </w:rPr>
        <w:t>(25 т)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900"/>
        <w:gridCol w:w="2520"/>
        <w:gridCol w:w="4024"/>
      </w:tblGrid>
      <w:tr w:rsidR="00A10A71" w:rsidRPr="00AD5843">
        <w:tc>
          <w:tcPr>
            <w:tcW w:w="21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  <w:r w:rsidRPr="00AD5843">
              <w:rPr>
                <w:lang w:val="bg-BG"/>
              </w:rPr>
              <w:t>Брой потребители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  <w:r w:rsidRPr="00AD5843">
              <w:rPr>
                <w:lang w:val="bg-BG"/>
              </w:rPr>
              <w:t>клас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  <w:r w:rsidRPr="00AD5843">
              <w:rPr>
                <w:lang w:val="bg-BG"/>
              </w:rPr>
              <w:t>Адрес на мрежа</w:t>
            </w:r>
          </w:p>
        </w:tc>
        <w:tc>
          <w:tcPr>
            <w:tcW w:w="4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  <w:r w:rsidRPr="00AD5843">
              <w:t xml:space="preserve">Broadcast </w:t>
            </w:r>
            <w:r w:rsidRPr="00AD5843">
              <w:rPr>
                <w:lang w:val="bg-BG"/>
              </w:rPr>
              <w:t>адрес</w:t>
            </w:r>
          </w:p>
        </w:tc>
      </w:tr>
      <w:tr w:rsidR="00A10A71" w:rsidRPr="00AD5843">
        <w:tc>
          <w:tcPr>
            <w:tcW w:w="2178" w:type="dxa"/>
            <w:tcBorders>
              <w:top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jc w:val="center"/>
              <w:rPr>
                <w:lang w:val="bg-BG"/>
              </w:rPr>
            </w:pPr>
            <w:r w:rsidRPr="00AD5843">
              <w:rPr>
                <w:lang w:val="bg-BG"/>
              </w:rPr>
              <w:t>3500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  <w:tcBorders>
              <w:top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  <w:tcBorders>
              <w:top w:val="single" w:sz="18" w:space="0" w:color="auto"/>
            </w:tcBorders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</w:tr>
      <w:tr w:rsidR="00A10A71" w:rsidRPr="00AD5843">
        <w:tc>
          <w:tcPr>
            <w:tcW w:w="2178" w:type="dxa"/>
          </w:tcPr>
          <w:p w:rsidR="00A10A71" w:rsidRPr="00AD5843" w:rsidRDefault="00A10A71" w:rsidP="00AD5843">
            <w:pPr>
              <w:spacing w:after="0" w:line="240" w:lineRule="auto"/>
              <w:jc w:val="center"/>
              <w:rPr>
                <w:lang w:val="bg-BG"/>
              </w:rPr>
            </w:pPr>
            <w:r w:rsidRPr="00AD5843">
              <w:rPr>
                <w:lang w:val="bg-BG"/>
              </w:rPr>
              <w:t>25</w:t>
            </w:r>
          </w:p>
        </w:tc>
        <w:tc>
          <w:tcPr>
            <w:tcW w:w="90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</w:tr>
      <w:tr w:rsidR="00A10A71" w:rsidRPr="00AD5843">
        <w:tc>
          <w:tcPr>
            <w:tcW w:w="2178" w:type="dxa"/>
          </w:tcPr>
          <w:p w:rsidR="00A10A71" w:rsidRPr="00AD5843" w:rsidRDefault="00A10A71" w:rsidP="00AD5843">
            <w:pPr>
              <w:spacing w:after="0" w:line="240" w:lineRule="auto"/>
              <w:jc w:val="center"/>
              <w:rPr>
                <w:lang w:val="bg-BG"/>
              </w:rPr>
            </w:pPr>
            <w:r w:rsidRPr="00AD5843">
              <w:rPr>
                <w:lang w:val="bg-BG"/>
              </w:rPr>
              <w:t>600</w:t>
            </w:r>
          </w:p>
        </w:tc>
        <w:tc>
          <w:tcPr>
            <w:tcW w:w="90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</w:tr>
      <w:tr w:rsidR="00A10A71" w:rsidRPr="00AD5843">
        <w:tc>
          <w:tcPr>
            <w:tcW w:w="2178" w:type="dxa"/>
          </w:tcPr>
          <w:p w:rsidR="00A10A71" w:rsidRPr="00AD5843" w:rsidRDefault="00A10A71" w:rsidP="00AD5843">
            <w:pPr>
              <w:spacing w:after="0" w:line="240" w:lineRule="auto"/>
              <w:jc w:val="center"/>
              <w:rPr>
                <w:lang w:val="bg-BG"/>
              </w:rPr>
            </w:pPr>
            <w:r w:rsidRPr="00AD5843">
              <w:rPr>
                <w:lang w:val="bg-BG"/>
              </w:rPr>
              <w:t>225</w:t>
            </w:r>
          </w:p>
        </w:tc>
        <w:tc>
          <w:tcPr>
            <w:tcW w:w="90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</w:tr>
      <w:tr w:rsidR="00A10A71" w:rsidRPr="00AD5843">
        <w:tc>
          <w:tcPr>
            <w:tcW w:w="2178" w:type="dxa"/>
          </w:tcPr>
          <w:p w:rsidR="00A10A71" w:rsidRPr="00AD5843" w:rsidRDefault="00A10A71" w:rsidP="00AD5843">
            <w:pPr>
              <w:spacing w:after="0" w:line="240" w:lineRule="auto"/>
              <w:jc w:val="center"/>
              <w:rPr>
                <w:lang w:val="bg-BG"/>
              </w:rPr>
            </w:pPr>
            <w:r w:rsidRPr="00AD5843">
              <w:rPr>
                <w:lang w:val="bg-BG"/>
              </w:rPr>
              <w:t>190</w:t>
            </w:r>
          </w:p>
        </w:tc>
        <w:tc>
          <w:tcPr>
            <w:tcW w:w="90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A10A71" w:rsidRPr="00AD5843" w:rsidRDefault="00A10A71" w:rsidP="00AD5843">
            <w:pPr>
              <w:spacing w:after="0" w:line="240" w:lineRule="auto"/>
              <w:rPr>
                <w:lang w:val="bg-BG"/>
              </w:rPr>
            </w:pPr>
          </w:p>
        </w:tc>
      </w:tr>
    </w:tbl>
    <w:p w:rsidR="00A10A71" w:rsidRDefault="00A10A71" w:rsidP="007909BB">
      <w:pPr>
        <w:pStyle w:val="ListParagraph"/>
        <w:rPr>
          <w:lang w:val="bg-BG"/>
        </w:rPr>
      </w:pPr>
    </w:p>
    <w:p w:rsidR="00A10A71" w:rsidRDefault="00A10A71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безкласово </w:t>
      </w:r>
      <w:r>
        <w:t>IP</w:t>
      </w:r>
      <w:r w:rsidRPr="00746076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 е адрес 196.50.40.0 - да се радели на 6 подмрежи. Запишете мрежовата маска с буквите м,п,х и адрес на мрежа и </w:t>
      </w:r>
      <w:r>
        <w:t>broadcast</w:t>
      </w:r>
      <w:r w:rsidRPr="00746076">
        <w:rPr>
          <w:lang w:val="ru-RU"/>
        </w:rPr>
        <w:t xml:space="preserve"> </w:t>
      </w:r>
      <w:r>
        <w:rPr>
          <w:lang w:val="bg-BG"/>
        </w:rPr>
        <w:t xml:space="preserve">адрес на първите 5 подмрежи? </w:t>
      </w:r>
      <w:r w:rsidRPr="00ED4D97">
        <w:rPr>
          <w:b/>
          <w:bCs/>
          <w:lang w:val="bg-BG"/>
        </w:rPr>
        <w:t>(25 т)</w:t>
      </w:r>
    </w:p>
    <w:p w:rsidR="00A10A71" w:rsidRDefault="00A10A71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направи мрежов кабел, който да свързва компютър и рутер? </w:t>
      </w:r>
      <w:r w:rsidRPr="00ED4D97">
        <w:rPr>
          <w:b/>
          <w:bCs/>
          <w:lang w:val="bg-BG"/>
        </w:rPr>
        <w:t>(20 т)</w:t>
      </w:r>
    </w:p>
    <w:p w:rsidR="00A10A71" w:rsidRPr="007909BB" w:rsidRDefault="00A10A71" w:rsidP="00ED4D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Докато е вкъщи, Стамат иска да си свали филм от Интернет, но не може. Помогнете на Стамат да открие къде точно е проблема. Начертайте схема и опишете точки, в които може да възникне проблем. Опишете как може да проверите за всяка една от проблемните точки - чрез коя команда и какъв резултат очаквате да върне командата? </w:t>
      </w:r>
      <w:r w:rsidRPr="00ED4D97">
        <w:rPr>
          <w:b/>
          <w:bCs/>
          <w:lang w:val="bg-BG"/>
        </w:rPr>
        <w:t>(30 т)</w:t>
      </w:r>
    </w:p>
    <w:p w:rsidR="00A10A71" w:rsidRDefault="00A10A71" w:rsidP="007909BB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схема с проблемни точки - 10т</w:t>
      </w:r>
    </w:p>
    <w:p w:rsidR="00A10A71" w:rsidRDefault="00A10A71" w:rsidP="007909BB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правилни команди за всеки проблем - 8т</w:t>
      </w:r>
    </w:p>
    <w:p w:rsidR="00A10A71" w:rsidRPr="005B1F0F" w:rsidRDefault="00A10A71" w:rsidP="007909BB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очакван резултат от всяка команда - 12т</w:t>
      </w:r>
    </w:p>
    <w:p w:rsidR="00A10A71" w:rsidRPr="007909BB" w:rsidRDefault="00A10A71" w:rsidP="007909BB">
      <w:pPr>
        <w:rPr>
          <w:lang w:val="bg-BG"/>
        </w:rPr>
        <w:sectPr w:rsidR="00A10A71" w:rsidRPr="007909BB" w:rsidSect="00BD646D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0A71" w:rsidRDefault="00A10A71" w:rsidP="008B3142">
      <w:pPr>
        <w:rPr>
          <w:lang w:val="bg-BG"/>
        </w:rPr>
        <w:sectPr w:rsidR="00A10A71" w:rsidSect="005B1F0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A10A71" w:rsidRPr="00E202C4" w:rsidRDefault="00A10A71" w:rsidP="007909BB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A10A71" w:rsidRPr="007909BB" w:rsidRDefault="00A10A71" w:rsidP="008B3142">
      <w:pPr>
        <w:rPr>
          <w:i/>
          <w:iCs/>
          <w:lang w:val="bg-BG"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sectPr w:rsidR="00A10A71" w:rsidRPr="007909BB" w:rsidSect="005B1F0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A71" w:rsidRDefault="00A10A71" w:rsidP="007909BB">
      <w:pPr>
        <w:spacing w:after="0" w:line="240" w:lineRule="auto"/>
      </w:pPr>
      <w:r>
        <w:separator/>
      </w:r>
    </w:p>
  </w:endnote>
  <w:endnote w:type="continuationSeparator" w:id="0">
    <w:p w:rsidR="00A10A71" w:rsidRDefault="00A10A71" w:rsidP="0079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A71" w:rsidRDefault="00A10A71" w:rsidP="007909BB">
      <w:pPr>
        <w:spacing w:after="0" w:line="240" w:lineRule="auto"/>
      </w:pPr>
      <w:r>
        <w:separator/>
      </w:r>
    </w:p>
  </w:footnote>
  <w:footnote w:type="continuationSeparator" w:id="0">
    <w:p w:rsidR="00A10A71" w:rsidRDefault="00A10A71" w:rsidP="00790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71" w:rsidRPr="00746076" w:rsidRDefault="00A10A71" w:rsidP="007909BB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746076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BA8"/>
    <w:multiLevelType w:val="hybridMultilevel"/>
    <w:tmpl w:val="B88C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EAF2929"/>
    <w:multiLevelType w:val="hybridMultilevel"/>
    <w:tmpl w:val="ADD414FE"/>
    <w:lvl w:ilvl="0" w:tplc="B1BE4D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13D"/>
    <w:rsid w:val="000008EB"/>
    <w:rsid w:val="0007134B"/>
    <w:rsid w:val="001B1E09"/>
    <w:rsid w:val="00277DA5"/>
    <w:rsid w:val="00367FC5"/>
    <w:rsid w:val="003E1F30"/>
    <w:rsid w:val="00463C61"/>
    <w:rsid w:val="0049436C"/>
    <w:rsid w:val="004D2AA0"/>
    <w:rsid w:val="004F0E38"/>
    <w:rsid w:val="0059313D"/>
    <w:rsid w:val="005B1F0F"/>
    <w:rsid w:val="005D4818"/>
    <w:rsid w:val="00667B6F"/>
    <w:rsid w:val="006758F5"/>
    <w:rsid w:val="006B55B4"/>
    <w:rsid w:val="0071582B"/>
    <w:rsid w:val="00741BE0"/>
    <w:rsid w:val="00746076"/>
    <w:rsid w:val="007909BB"/>
    <w:rsid w:val="0088331E"/>
    <w:rsid w:val="00896A21"/>
    <w:rsid w:val="008A62A3"/>
    <w:rsid w:val="008B3142"/>
    <w:rsid w:val="008C08C4"/>
    <w:rsid w:val="00966EBA"/>
    <w:rsid w:val="00972E73"/>
    <w:rsid w:val="00A10A71"/>
    <w:rsid w:val="00AD5843"/>
    <w:rsid w:val="00B967BC"/>
    <w:rsid w:val="00BD646D"/>
    <w:rsid w:val="00C22319"/>
    <w:rsid w:val="00D12CCA"/>
    <w:rsid w:val="00D72AF6"/>
    <w:rsid w:val="00D9258F"/>
    <w:rsid w:val="00DB120E"/>
    <w:rsid w:val="00E202C4"/>
    <w:rsid w:val="00E91613"/>
    <w:rsid w:val="00EC592A"/>
    <w:rsid w:val="00ED4D97"/>
    <w:rsid w:val="00F13FEE"/>
    <w:rsid w:val="00F570CA"/>
    <w:rsid w:val="00FA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61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313D"/>
    <w:pPr>
      <w:ind w:left="720"/>
    </w:pPr>
  </w:style>
  <w:style w:type="table" w:styleId="TableGrid">
    <w:name w:val="Table Grid"/>
    <w:basedOn w:val="TableNormal"/>
    <w:uiPriority w:val="99"/>
    <w:rsid w:val="00972E7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7909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9BB"/>
  </w:style>
  <w:style w:type="paragraph" w:styleId="Footer">
    <w:name w:val="footer"/>
    <w:basedOn w:val="Normal"/>
    <w:link w:val="FooterChar"/>
    <w:uiPriority w:val="99"/>
    <w:semiHidden/>
    <w:rsid w:val="007909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9BB"/>
  </w:style>
  <w:style w:type="paragraph" w:styleId="Title">
    <w:name w:val="Title"/>
    <w:basedOn w:val="Normal"/>
    <w:link w:val="TitleChar"/>
    <w:uiPriority w:val="99"/>
    <w:qFormat/>
    <w:rsid w:val="007909B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7909BB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193</Words>
  <Characters>1103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Специалност "СП"</dc:title>
  <dc:subject/>
  <dc:creator>emiliyank</dc:creator>
  <cp:keywords/>
  <dc:description/>
  <cp:lastModifiedBy>LYUBICA</cp:lastModifiedBy>
  <cp:revision>2</cp:revision>
  <cp:lastPrinted>2013-03-18T07:35:00Z</cp:lastPrinted>
  <dcterms:created xsi:type="dcterms:W3CDTF">2013-06-12T11:34:00Z</dcterms:created>
  <dcterms:modified xsi:type="dcterms:W3CDTF">2013-06-12T11:34:00Z</dcterms:modified>
</cp:coreProperties>
</file>